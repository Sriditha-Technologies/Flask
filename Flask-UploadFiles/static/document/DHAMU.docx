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540" w:tblpY="-77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422E5" w:rsidRPr="006E1507" w14:paraId="4DD2E0A2" w14:textId="77777777" w:rsidTr="00F422E5">
        <w:tc>
          <w:tcPr>
            <w:tcW w:w="4680" w:type="dxa"/>
          </w:tcPr>
          <w:p w14:paraId="3A2E3DE5" w14:textId="77777777" w:rsidR="00F422E5" w:rsidRPr="006E1507" w:rsidRDefault="00F422E5" w:rsidP="00F422E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1B094619" w14:textId="77777777" w:rsidR="00F422E5" w:rsidRPr="006E1507" w:rsidRDefault="00F422E5" w:rsidP="00F422E5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  <w:tr w:rsidR="00F422E5" w:rsidRPr="00A27120" w14:paraId="27FB8215" w14:textId="77777777" w:rsidTr="00F422E5">
        <w:tblPrEx>
          <w:tblCellMar>
            <w:bottom w:w="115" w:type="dxa"/>
          </w:tblCellMar>
        </w:tblPrEx>
        <w:tc>
          <w:tcPr>
            <w:tcW w:w="9269" w:type="dxa"/>
            <w:gridSpan w:val="2"/>
            <w:tcMar>
              <w:top w:w="432" w:type="dxa"/>
            </w:tcMar>
          </w:tcPr>
          <w:p w14:paraId="2E007F7E" w14:textId="77777777" w:rsidR="00F422E5" w:rsidRPr="002804EE" w:rsidRDefault="00F422E5" w:rsidP="00F422E5">
            <w:pPr>
              <w:contextualSpacing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04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  <w:r w:rsidR="002804EE" w:rsidRPr="002804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</w:t>
            </w:r>
            <w:r w:rsidRPr="002804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D7BB0" w:rsidRPr="002804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DHAMAYANTHI</w:t>
            </w:r>
          </w:p>
          <w:p w14:paraId="6427DA0A" w14:textId="77777777" w:rsidR="006D7BB0" w:rsidRPr="002804EE" w:rsidRDefault="002804EE" w:rsidP="00F422E5">
            <w:pPr>
              <w:contextualSpacing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04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</w:t>
            </w:r>
            <w:r w:rsidR="006D7BB0" w:rsidRPr="002804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M.E – COMPUTER ENGINEER GRADUATE</w:t>
            </w:r>
          </w:p>
          <w:p w14:paraId="67E4A698" w14:textId="77777777" w:rsidR="006D7BB0" w:rsidRDefault="002804EE" w:rsidP="00F422E5">
            <w:pPr>
              <w:contextualSpacing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</w:t>
            </w:r>
            <w:r w:rsidR="006D7BB0">
              <w:rPr>
                <w:rFonts w:ascii="Times New Roman" w:hAnsi="Times New Roman" w:cs="Times New Roman"/>
                <w:b/>
                <w:bCs/>
              </w:rPr>
              <w:t xml:space="preserve">Email – </w:t>
            </w:r>
            <w:hyperlink r:id="rId7" w:history="1">
              <w:r w:rsidR="006D7BB0" w:rsidRPr="0057188E">
                <w:rPr>
                  <w:rStyle w:val="Hyperlink"/>
                  <w:rFonts w:ascii="Times New Roman" w:hAnsi="Times New Roman" w:cs="Times New Roman"/>
                  <w:b/>
                  <w:bCs/>
                </w:rPr>
                <w:t>dhamayanthi08061997@gmail.com</w:t>
              </w:r>
            </w:hyperlink>
          </w:p>
          <w:p w14:paraId="49D803D0" w14:textId="77777777" w:rsidR="006D7BB0" w:rsidRDefault="002804EE" w:rsidP="00F422E5">
            <w:pPr>
              <w:contextualSpacing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</w:t>
            </w:r>
            <w:r w:rsidR="006D7BB0">
              <w:rPr>
                <w:rFonts w:ascii="Times New Roman" w:hAnsi="Times New Roman" w:cs="Times New Roman"/>
                <w:b/>
                <w:bCs/>
              </w:rPr>
              <w:t>Contact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7094714337 ,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909564186</w:t>
            </w:r>
          </w:p>
          <w:p w14:paraId="7F17204B" w14:textId="77777777" w:rsidR="00F422E5" w:rsidRDefault="00F422E5" w:rsidP="00F422E5">
            <w:pPr>
              <w:contextualSpacing w:val="0"/>
              <w:rPr>
                <w:rFonts w:ascii="Times New Roman" w:hAnsi="Times New Roman" w:cs="Times New Roman"/>
                <w:b/>
                <w:bCs/>
              </w:rPr>
            </w:pPr>
          </w:p>
          <w:p w14:paraId="353EE65E" w14:textId="77777777" w:rsidR="00F422E5" w:rsidRDefault="00F422E5" w:rsidP="00F422E5">
            <w:pPr>
              <w:contextualSpacing w:val="0"/>
              <w:rPr>
                <w:rFonts w:ascii="Times New Roman" w:hAnsi="Times New Roman" w:cs="Times New Roman"/>
                <w:b/>
                <w:bCs/>
              </w:rPr>
            </w:pPr>
          </w:p>
          <w:p w14:paraId="49186736" w14:textId="77777777" w:rsidR="00F422E5" w:rsidRDefault="00F422E5" w:rsidP="00F422E5">
            <w:pPr>
              <w:contextualSpacing w:val="0"/>
              <w:rPr>
                <w:rFonts w:ascii="Times New Roman" w:hAnsi="Times New Roman" w:cs="Times New Roman"/>
                <w:b/>
                <w:bCs/>
              </w:rPr>
            </w:pPr>
          </w:p>
          <w:p w14:paraId="483C4BE6" w14:textId="77777777" w:rsidR="002804EE" w:rsidRDefault="002804EE" w:rsidP="00F422E5">
            <w:pPr>
              <w:contextualSpacing w:val="0"/>
              <w:rPr>
                <w:rFonts w:ascii="Times New Roman" w:hAnsi="Times New Roman" w:cs="Times New Roman"/>
                <w:b/>
                <w:bCs/>
              </w:rPr>
            </w:pPr>
          </w:p>
          <w:p w14:paraId="4C3882C2" w14:textId="77777777" w:rsidR="00F422E5" w:rsidRPr="007F6841" w:rsidRDefault="002804EE" w:rsidP="00F422E5">
            <w:pPr>
              <w:contextualSpacing w:val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7F6841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CAREER </w:t>
            </w:r>
            <w:r w:rsidR="00F422E5" w:rsidRPr="007F6841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OBJECTIVE</w:t>
            </w:r>
          </w:p>
          <w:p w14:paraId="2EFD1BE7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              </w:t>
            </w: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To work in a challenging environment that will utilize my skill and providing stimulating     opportunities for my career growth and also for the development of organization to achieve challenging heights.</w:t>
            </w:r>
          </w:p>
          <w:p w14:paraId="3F243513" w14:textId="77777777" w:rsidR="00F422E5" w:rsidRDefault="00F422E5" w:rsidP="00F422E5">
            <w:pPr>
              <w:contextualSpacing w:val="0"/>
              <w:rPr>
                <w:rFonts w:ascii="Times New Roman" w:hAnsi="Times New Roman" w:cs="Times New Roman"/>
              </w:rPr>
            </w:pPr>
          </w:p>
          <w:p w14:paraId="6B14F0AB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7F6841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EDUCATION</w:t>
            </w:r>
          </w:p>
          <w:p w14:paraId="1D61B700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M.E – CSE</w:t>
            </w:r>
          </w:p>
          <w:p w14:paraId="48B63D9C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2018 – 2021</w:t>
            </w:r>
          </w:p>
          <w:p w14:paraId="126675DF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AVS Engineering College, Ammapet.</w:t>
            </w:r>
          </w:p>
          <w:p w14:paraId="7FC4AA93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CGPA – 87%</w:t>
            </w:r>
          </w:p>
          <w:p w14:paraId="36D0BCF1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D46FE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B.E – CSE</w:t>
            </w:r>
          </w:p>
          <w:p w14:paraId="29C91ECB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2014 – 2018</w:t>
            </w:r>
          </w:p>
          <w:p w14:paraId="23AF2525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Bharathiyar Institute of Engineering for Women, Deviyakurichi.</w:t>
            </w:r>
          </w:p>
          <w:p w14:paraId="1130C1CA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CGPA – 71%</w:t>
            </w:r>
          </w:p>
          <w:p w14:paraId="16872D34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DD24F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  <w:p w14:paraId="0AD9FB8E" w14:textId="1A833B6C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100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 xml:space="preserve"> – 2014</w:t>
            </w:r>
          </w:p>
          <w:p w14:paraId="67942018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 xml:space="preserve">Government Girls Higher Secondary School, Ulundurpet. </w:t>
            </w:r>
          </w:p>
          <w:p w14:paraId="38A02AAF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 xml:space="preserve">Percentage – 70%                                               </w:t>
            </w:r>
          </w:p>
          <w:p w14:paraId="73925FFA" w14:textId="77777777" w:rsidR="00F422E5" w:rsidRPr="007F6841" w:rsidRDefault="00F422E5" w:rsidP="00F422E5">
            <w:pPr>
              <w:contextualSpacing w:val="0"/>
              <w:rPr>
                <w:sz w:val="24"/>
                <w:szCs w:val="24"/>
              </w:rPr>
            </w:pPr>
            <w:r w:rsidRPr="007F6841">
              <w:rPr>
                <w:sz w:val="24"/>
                <w:szCs w:val="24"/>
              </w:rPr>
              <w:t xml:space="preserve">                 </w:t>
            </w:r>
          </w:p>
          <w:p w14:paraId="5178E2F2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  <w:p w14:paraId="25A731C3" w14:textId="78209565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100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 xml:space="preserve"> – 2012</w:t>
            </w:r>
          </w:p>
          <w:p w14:paraId="1A2CC322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Government Girls Higher Secondary School, Ulundurpet.</w:t>
            </w:r>
          </w:p>
          <w:p w14:paraId="4246B928" w14:textId="77777777" w:rsidR="00F422E5" w:rsidRPr="007F6841" w:rsidRDefault="00F422E5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Percentage – 73%</w:t>
            </w:r>
          </w:p>
          <w:p w14:paraId="2E3A0A26" w14:textId="77777777" w:rsidR="007F6841" w:rsidRPr="007F6841" w:rsidRDefault="007F6841" w:rsidP="00F422E5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42CC0" w14:textId="77777777" w:rsidR="007F6841" w:rsidRPr="007F6841" w:rsidRDefault="007F6841" w:rsidP="00F422E5">
            <w:pPr>
              <w:contextualSpacing w:val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7F6841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TECHNICAL COURSES</w:t>
            </w:r>
          </w:p>
          <w:p w14:paraId="4C55662A" w14:textId="77777777" w:rsidR="007F6841" w:rsidRPr="007F6841" w:rsidRDefault="007F6841" w:rsidP="007F68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14:paraId="033D3DBE" w14:textId="77777777" w:rsidR="007F6841" w:rsidRPr="007F6841" w:rsidRDefault="007F6841" w:rsidP="007F68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F6841"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</w:p>
          <w:p w14:paraId="5F764563" w14:textId="77777777" w:rsidR="007F6841" w:rsidRDefault="007F6841" w:rsidP="007F6841">
            <w:pPr>
              <w:ind w:left="7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0DCFA" w14:textId="77777777" w:rsidR="007F6841" w:rsidRDefault="00F422E5" w:rsidP="007F6841">
            <w:pPr>
              <w:contextualSpacing w:val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7F6841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DETAILS OF ACADEMIC PROJECTS HANDLED </w:t>
            </w:r>
          </w:p>
          <w:p w14:paraId="543A56E2" w14:textId="77777777" w:rsidR="007F6841" w:rsidRPr="00222441" w:rsidRDefault="007F6841" w:rsidP="007F6841">
            <w:pPr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2441">
              <w:rPr>
                <w:rFonts w:ascii="Times New Roman" w:hAnsi="Times New Roman" w:cs="Times New Roman"/>
                <w:sz w:val="28"/>
                <w:szCs w:val="28"/>
              </w:rPr>
              <w:t>M.E PROJECT</w:t>
            </w:r>
          </w:p>
          <w:p w14:paraId="5D2403CD" w14:textId="77777777" w:rsidR="007F6841" w:rsidRPr="00222441" w:rsidRDefault="007F6841" w:rsidP="007F684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24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422E5" w:rsidRPr="00222441">
              <w:rPr>
                <w:rFonts w:ascii="Times New Roman" w:hAnsi="Times New Roman" w:cs="Times New Roman"/>
                <w:sz w:val="24"/>
                <w:szCs w:val="24"/>
              </w:rPr>
              <w:t>n efficient multi user secured encryption storage algorithm used in encrypted cloud data.</w:t>
            </w:r>
          </w:p>
          <w:p w14:paraId="49B2B84C" w14:textId="77777777" w:rsidR="007F6841" w:rsidRPr="00222441" w:rsidRDefault="007F6841" w:rsidP="007F6841">
            <w:pPr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2441">
              <w:rPr>
                <w:rFonts w:ascii="Times New Roman" w:hAnsi="Times New Roman" w:cs="Times New Roman"/>
                <w:sz w:val="28"/>
                <w:szCs w:val="28"/>
              </w:rPr>
              <w:t>B.E PROJECT</w:t>
            </w:r>
          </w:p>
          <w:p w14:paraId="685519DE" w14:textId="77777777" w:rsidR="007F6841" w:rsidRPr="00222441" w:rsidRDefault="00222441" w:rsidP="007F684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244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422E5" w:rsidRPr="00222441">
              <w:rPr>
                <w:rFonts w:ascii="Times New Roman" w:hAnsi="Times New Roman" w:cs="Times New Roman"/>
                <w:sz w:val="24"/>
                <w:szCs w:val="24"/>
              </w:rPr>
              <w:t>anotechnology</w:t>
            </w:r>
          </w:p>
          <w:p w14:paraId="23CE46D2" w14:textId="77777777" w:rsidR="00222441" w:rsidRDefault="00222441" w:rsidP="0022244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244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7F6841" w:rsidRPr="00222441">
              <w:rPr>
                <w:rFonts w:ascii="Times New Roman" w:hAnsi="Times New Roman" w:cs="Times New Roman"/>
                <w:sz w:val="24"/>
                <w:szCs w:val="24"/>
              </w:rPr>
              <w:t>uman motion tracking system</w:t>
            </w:r>
          </w:p>
          <w:p w14:paraId="3B7FB2B7" w14:textId="77777777" w:rsidR="00222441" w:rsidRDefault="00222441" w:rsidP="0022244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CF7FAD0" w14:textId="77777777" w:rsidR="006004E2" w:rsidRDefault="006004E2" w:rsidP="002224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405DB95B" w14:textId="77777777" w:rsidR="006004E2" w:rsidRDefault="006004E2" w:rsidP="002224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669CAFF3" w14:textId="77777777" w:rsidR="00222441" w:rsidRPr="00222441" w:rsidRDefault="00222441" w:rsidP="002224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22441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>CO-CURRICULAR ACTIVITIES</w:t>
            </w:r>
          </w:p>
          <w:p w14:paraId="2416D997" w14:textId="77777777" w:rsidR="00222441" w:rsidRPr="00760E2B" w:rsidRDefault="00222441" w:rsidP="0022244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>Attend the one day workshop on</w:t>
            </w:r>
            <w:r w:rsidR="00F422E5"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="00F422E5"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“ </w:t>
            </w:r>
            <w:r w:rsidR="00F422E5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proofErr w:type="gramEnd"/>
            <w:r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F422E5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 </w:t>
            </w:r>
            <w:r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Programming with Big Data Analytics</w:t>
            </w:r>
            <w:r w:rsidR="00F422E5"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422E5"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by </w:t>
            </w:r>
            <w:r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="00F422E5"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>agore institute of engineering and technology.</w:t>
            </w:r>
          </w:p>
          <w:p w14:paraId="1BA6474E" w14:textId="77777777" w:rsidR="00222441" w:rsidRPr="00760E2B" w:rsidRDefault="00222441" w:rsidP="0022244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F422E5"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ttend the one day workshop on </w:t>
            </w:r>
            <w:proofErr w:type="gramStart"/>
            <w:r w:rsidR="00F422E5"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“ </w:t>
            </w:r>
            <w:r w:rsidR="00760E2B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F422E5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obile</w:t>
            </w:r>
            <w:proofErr w:type="gramEnd"/>
            <w:r w:rsidR="00F422E5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0E2B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F422E5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ame </w:t>
            </w:r>
            <w:r w:rsidR="00760E2B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F422E5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evelopment </w:t>
            </w:r>
            <w:r w:rsidR="00760E2B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F422E5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irtual </w:t>
            </w:r>
            <w:r w:rsidR="00760E2B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F422E5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eality in </w:t>
            </w:r>
            <w:r w:rsidR="00760E2B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F422E5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obotics</w:t>
            </w:r>
            <w:r w:rsidR="00F422E5"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>” by academia scientist an indian research community group.</w:t>
            </w:r>
          </w:p>
          <w:p w14:paraId="550A3FD2" w14:textId="77777777" w:rsidR="00760E2B" w:rsidRPr="00760E2B" w:rsidRDefault="00222441" w:rsidP="00F42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F422E5"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ttend the </w:t>
            </w:r>
            <w:proofErr w:type="gramStart"/>
            <w:r w:rsidR="00F422E5"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>one day</w:t>
            </w:r>
            <w:proofErr w:type="gramEnd"/>
            <w:r w:rsidR="00F422E5"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workshop on “</w:t>
            </w:r>
            <w:r w:rsidR="00760E2B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F422E5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dvanced </w:t>
            </w:r>
            <w:r w:rsidR="00760E2B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F422E5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rend in </w:t>
            </w:r>
            <w:r w:rsidR="00760E2B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F422E5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omputer </w:t>
            </w:r>
            <w:r w:rsidR="00760E2B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F422E5" w:rsidRPr="00760E2B">
              <w:rPr>
                <w:rFonts w:ascii="Times New Roman" w:hAnsi="Times New Roman" w:cs="Times New Roman"/>
                <w:b/>
                <w:sz w:val="24"/>
                <w:szCs w:val="24"/>
              </w:rPr>
              <w:t>echnology</w:t>
            </w:r>
            <w:r w:rsidR="00F422E5"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by </w:t>
            </w:r>
            <w:proofErr w:type="spellStart"/>
            <w:r w:rsidR="00F422E5"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>uniter</w:t>
            </w:r>
            <w:proofErr w:type="spellEnd"/>
            <w:r w:rsidR="00F422E5" w:rsidRPr="00760E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info solution</w:t>
            </w:r>
          </w:p>
          <w:p w14:paraId="053F35E2" w14:textId="77777777" w:rsidR="00760E2B" w:rsidRDefault="00760E2B" w:rsidP="00760E2B">
            <w:pPr>
              <w:pStyle w:val="ListParagraph"/>
              <w:rPr>
                <w:rFonts w:ascii="Times New Roman" w:hAnsi="Times New Roman" w:cs="Times New Roman"/>
                <w:bCs/>
                <w:szCs w:val="28"/>
              </w:rPr>
            </w:pPr>
          </w:p>
          <w:p w14:paraId="6502C35D" w14:textId="77777777" w:rsidR="00760E2B" w:rsidRPr="00760E2B" w:rsidRDefault="007F1A28" w:rsidP="00760E2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60E2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TECHNICAL SKILLS</w:t>
            </w:r>
          </w:p>
          <w:p w14:paraId="360DC3B1" w14:textId="77777777" w:rsidR="00760E2B" w:rsidRPr="00760E2B" w:rsidRDefault="00760E2B" w:rsidP="00760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0E2B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 w:rsidR="007F1A28" w:rsidRPr="00760E2B">
              <w:rPr>
                <w:rFonts w:ascii="Times New Roman" w:hAnsi="Times New Roman" w:cs="Times New Roman"/>
                <w:sz w:val="24"/>
                <w:szCs w:val="24"/>
              </w:rPr>
              <w:t>-office (</w:t>
            </w:r>
            <w:proofErr w:type="gramStart"/>
            <w:r w:rsidR="007F1A28" w:rsidRPr="00760E2B">
              <w:rPr>
                <w:rFonts w:ascii="Times New Roman" w:hAnsi="Times New Roman" w:cs="Times New Roman"/>
                <w:sz w:val="24"/>
                <w:szCs w:val="24"/>
              </w:rPr>
              <w:t>word ,</w:t>
            </w:r>
            <w:proofErr w:type="gramEnd"/>
            <w:r w:rsidR="007F1A28" w:rsidRPr="00760E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F1A28" w:rsidRPr="00760E2B">
              <w:rPr>
                <w:rFonts w:ascii="Times New Roman" w:hAnsi="Times New Roman" w:cs="Times New Roman"/>
                <w:sz w:val="24"/>
                <w:szCs w:val="24"/>
              </w:rPr>
              <w:t>xcel)</w:t>
            </w:r>
          </w:p>
          <w:p w14:paraId="49192F46" w14:textId="77777777" w:rsidR="00760E2B" w:rsidRPr="00760E2B" w:rsidRDefault="00760E2B" w:rsidP="00760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0E2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F1A28" w:rsidRPr="00760E2B">
              <w:rPr>
                <w:rFonts w:ascii="Times New Roman" w:hAnsi="Times New Roman" w:cs="Times New Roman"/>
                <w:sz w:val="24"/>
                <w:szCs w:val="24"/>
              </w:rPr>
              <w:t>ower point</w:t>
            </w:r>
          </w:p>
          <w:p w14:paraId="66375F54" w14:textId="77777777" w:rsidR="00760E2B" w:rsidRPr="00760E2B" w:rsidRDefault="00760E2B" w:rsidP="00760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0E2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7550FD9E" w14:textId="77777777" w:rsidR="00760E2B" w:rsidRPr="00760E2B" w:rsidRDefault="00760E2B" w:rsidP="00760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F1A28" w:rsidRPr="00760E2B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  <w:p w14:paraId="3F1E8A03" w14:textId="77777777" w:rsidR="00760E2B" w:rsidRPr="00760E2B" w:rsidRDefault="00760E2B" w:rsidP="00760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F1A28" w:rsidRPr="00760E2B">
              <w:rPr>
                <w:rFonts w:ascii="Times New Roman" w:hAnsi="Times New Roman" w:cs="Times New Roman"/>
                <w:sz w:val="24"/>
                <w:szCs w:val="24"/>
              </w:rPr>
              <w:t>ython</w:t>
            </w:r>
          </w:p>
          <w:p w14:paraId="11A1796C" w14:textId="77777777" w:rsidR="00760E2B" w:rsidRPr="00760E2B" w:rsidRDefault="00760E2B" w:rsidP="00760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F1A28" w:rsidRPr="00760E2B">
              <w:rPr>
                <w:rFonts w:ascii="Times New Roman" w:hAnsi="Times New Roman" w:cs="Times New Roman"/>
                <w:sz w:val="24"/>
                <w:szCs w:val="24"/>
              </w:rPr>
              <w:t>ode.js</w:t>
            </w:r>
          </w:p>
          <w:p w14:paraId="7ABBE006" w14:textId="77777777" w:rsidR="00760E2B" w:rsidRPr="00760E2B" w:rsidRDefault="00760E2B" w:rsidP="00760E2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7F1A28" w:rsidRPr="00760E2B">
              <w:rPr>
                <w:rFonts w:ascii="Times New Roman" w:hAnsi="Times New Roman" w:cs="Times New Roman"/>
                <w:sz w:val="24"/>
                <w:szCs w:val="24"/>
              </w:rPr>
              <w:t>ava</w:t>
            </w:r>
          </w:p>
          <w:p w14:paraId="148E4470" w14:textId="77777777" w:rsidR="00760E2B" w:rsidRDefault="00760E2B" w:rsidP="00F422E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F1A28" w:rsidRPr="00760E2B">
              <w:rPr>
                <w:rFonts w:ascii="Times New Roman" w:hAnsi="Times New Roman" w:cs="Times New Roman"/>
                <w:sz w:val="24"/>
                <w:szCs w:val="24"/>
              </w:rPr>
              <w:t xml:space="preserve">hp </w:t>
            </w:r>
          </w:p>
          <w:p w14:paraId="30E432B6" w14:textId="77777777" w:rsidR="00760E2B" w:rsidRDefault="00760E2B" w:rsidP="00760E2B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D7A4888" w14:textId="77777777" w:rsidR="00760E2B" w:rsidRPr="00760E2B" w:rsidRDefault="007F1A28" w:rsidP="00760E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760E2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LANGUAGE</w:t>
            </w:r>
            <w:r w:rsidR="00760E2B" w:rsidRPr="00760E2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</w:t>
            </w:r>
          </w:p>
          <w:p w14:paraId="173D7023" w14:textId="77777777" w:rsidR="00760E2B" w:rsidRPr="00201D88" w:rsidRDefault="007F1A28" w:rsidP="00760E2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D88">
              <w:rPr>
                <w:rFonts w:ascii="Times New Roman" w:hAnsi="Times New Roman" w:cs="Times New Roman"/>
                <w:sz w:val="24"/>
                <w:szCs w:val="24"/>
              </w:rPr>
              <w:t>Tamil(speaking/writing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B03A351" w14:textId="77777777" w:rsidR="00760E2B" w:rsidRPr="00201D88" w:rsidRDefault="00201D88" w:rsidP="00201D8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D8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F1A28" w:rsidRPr="00201D88">
              <w:rPr>
                <w:rFonts w:ascii="Times New Roman" w:hAnsi="Times New Roman" w:cs="Times New Roman"/>
                <w:sz w:val="24"/>
                <w:szCs w:val="24"/>
              </w:rPr>
              <w:t>nglish(speaking/writing)</w:t>
            </w:r>
          </w:p>
          <w:p w14:paraId="459D2188" w14:textId="77777777" w:rsidR="00201D88" w:rsidRDefault="00201D88" w:rsidP="00760E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381C46B5" w14:textId="77777777" w:rsidR="00201D88" w:rsidRPr="00201D88" w:rsidRDefault="00201D88" w:rsidP="00760E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01D8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PERSONAL ASSETS</w:t>
            </w:r>
          </w:p>
          <w:p w14:paraId="2FD1619A" w14:textId="77777777" w:rsidR="00760E2B" w:rsidRPr="00201D88" w:rsidRDefault="007F1A28" w:rsidP="00201D8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Enjoy working as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eam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01D88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9A0E3D" w14:textId="77777777" w:rsidR="00760E2B" w:rsidRPr="00201D88" w:rsidRDefault="00201D88" w:rsidP="00201D8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D8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F1A28" w:rsidRPr="00201D88">
              <w:rPr>
                <w:rFonts w:ascii="Times New Roman" w:hAnsi="Times New Roman" w:cs="Times New Roman"/>
                <w:sz w:val="24"/>
                <w:szCs w:val="24"/>
              </w:rPr>
              <w:t>asily adapting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 to the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>nvironment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60E2B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2103F7" w14:textId="77777777" w:rsidR="00760E2B" w:rsidRPr="00201D88" w:rsidRDefault="00201D88" w:rsidP="00201D8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D8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elf-confident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>ardworking.</w:t>
            </w:r>
          </w:p>
          <w:p w14:paraId="58A1F159" w14:textId="77777777" w:rsidR="00760E2B" w:rsidRPr="00201D88" w:rsidRDefault="00201D88" w:rsidP="00201D8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D8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incere at work and take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>esponsibility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B4BC45" w14:textId="77777777" w:rsidR="00760E2B" w:rsidRPr="00201D88" w:rsidRDefault="00201D88" w:rsidP="00201D8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D8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>earning new skills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A79435" w14:textId="77777777" w:rsidR="00201D88" w:rsidRDefault="00201D88" w:rsidP="00760E2B">
            <w:pPr>
              <w:rPr>
                <w:rFonts w:ascii="Times New Roman" w:hAnsi="Times New Roman" w:cs="Times New Roman"/>
              </w:rPr>
            </w:pPr>
          </w:p>
          <w:p w14:paraId="76ED99BB" w14:textId="77777777" w:rsidR="00760E2B" w:rsidRPr="00201D88" w:rsidRDefault="00201D88" w:rsidP="00760E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01D8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PERSONAL PROFILE</w:t>
            </w:r>
          </w:p>
          <w:p w14:paraId="142F8B08" w14:textId="3D765B32" w:rsidR="00760E2B" w:rsidRPr="00201D88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 xml:space="preserve">Father Name </w:t>
            </w:r>
            <w:proofErr w:type="gramStart"/>
            <w:r w:rsidR="00201D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0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Tamilselvan.V</w:t>
            </w:r>
          </w:p>
          <w:p w14:paraId="7EF55B30" w14:textId="2D374C49" w:rsidR="00760E2B" w:rsidRPr="00201D88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ate of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irth </w:t>
            </w:r>
            <w:proofErr w:type="gramStart"/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0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    10-january-1997</w:t>
            </w:r>
          </w:p>
          <w:p w14:paraId="25B843DD" w14:textId="15104BC4" w:rsidR="00760E2B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arital </w:t>
            </w:r>
            <w:proofErr w:type="gramStart"/>
            <w:r w:rsidR="00201D8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  <w:r w:rsidR="00F10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201D8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>arried</w:t>
            </w:r>
          </w:p>
          <w:p w14:paraId="29103FD7" w14:textId="77777777" w:rsidR="00A36139" w:rsidRPr="00201D88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Husband Name:   Sababathi.K</w:t>
            </w:r>
          </w:p>
          <w:p w14:paraId="6F6DEAAD" w14:textId="00955C5E" w:rsidR="00760E2B" w:rsidRPr="00201D88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eligion         </w:t>
            </w:r>
            <w:proofErr w:type="gramStart"/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0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>indu</w:t>
            </w:r>
          </w:p>
          <w:p w14:paraId="66D0EB4D" w14:textId="7D053565" w:rsidR="00760E2B" w:rsidRPr="00201D88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ationality     </w:t>
            </w:r>
            <w:proofErr w:type="gramStart"/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0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>ndian</w:t>
            </w:r>
          </w:p>
          <w:p w14:paraId="77DFDDEF" w14:textId="4BDE6D30" w:rsidR="00A36139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ddress           </w:t>
            </w:r>
            <w:proofErr w:type="gramStart"/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0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11181F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   108/2</w:t>
            </w:r>
            <w:r w:rsidR="006D7BB0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,KO</w:t>
            </w:r>
            <w:r w:rsidR="006D7BB0" w:rsidRPr="00201D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6D7BB0" w:rsidRPr="00201D88">
              <w:rPr>
                <w:rFonts w:ascii="Times New Roman" w:hAnsi="Times New Roman" w:cs="Times New Roman"/>
                <w:sz w:val="24"/>
                <w:szCs w:val="24"/>
              </w:rPr>
              <w:t>othanur(vill)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, N</w:t>
            </w:r>
            <w:r w:rsidR="006D7BB0" w:rsidRPr="00201D88">
              <w:rPr>
                <w:rFonts w:ascii="Times New Roman" w:hAnsi="Times New Roman" w:cs="Times New Roman"/>
                <w:sz w:val="24"/>
                <w:szCs w:val="24"/>
              </w:rPr>
              <w:t xml:space="preserve">orth 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D7BB0" w:rsidRPr="00201D88">
              <w:rPr>
                <w:rFonts w:ascii="Times New Roman" w:hAnsi="Times New Roman" w:cs="Times New Roman"/>
                <w:sz w:val="24"/>
                <w:szCs w:val="24"/>
              </w:rPr>
              <w:t>treet,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6D7BB0" w:rsidRPr="00201D88">
              <w:rPr>
                <w:rFonts w:ascii="Times New Roman" w:hAnsi="Times New Roman" w:cs="Times New Roman"/>
                <w:sz w:val="24"/>
                <w:szCs w:val="24"/>
              </w:rPr>
              <w:t>arambanur(po),</w:t>
            </w:r>
            <w:r w:rsidR="00201D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6D7BB0" w:rsidRPr="00201D88">
              <w:rPr>
                <w:rFonts w:ascii="Times New Roman" w:hAnsi="Times New Roman" w:cs="Times New Roman"/>
                <w:sz w:val="24"/>
                <w:szCs w:val="24"/>
              </w:rPr>
              <w:t>eppur(tk)</w:t>
            </w:r>
          </w:p>
          <w:p w14:paraId="6252086B" w14:textId="77777777" w:rsidR="00A36139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Cuddalore(dt), PIN:606 302.</w:t>
            </w:r>
          </w:p>
          <w:p w14:paraId="0019CE9C" w14:textId="03E4E313" w:rsidR="00A36139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Current city     </w:t>
            </w:r>
            <w:proofErr w:type="gramStart"/>
            <w:r w:rsidR="00F100C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Chennai,India</w:t>
            </w:r>
          </w:p>
          <w:p w14:paraId="7917F310" w14:textId="77777777" w:rsidR="00A36139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49617" w14:textId="77777777" w:rsidR="00A36139" w:rsidRPr="00A36139" w:rsidRDefault="00A36139" w:rsidP="00760E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3613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DECLARATION</w:t>
            </w:r>
          </w:p>
          <w:p w14:paraId="448EB969" w14:textId="77777777" w:rsidR="00A36139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326BCECE" w14:textId="77777777" w:rsidR="00A36139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I hear by declare that the details furnished above are true to my knowledge.</w:t>
            </w:r>
          </w:p>
          <w:p w14:paraId="6CE9909F" w14:textId="77777777" w:rsidR="00A36139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E1128" w14:textId="77777777" w:rsidR="00A36139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</w:t>
            </w:r>
          </w:p>
          <w:p w14:paraId="4EC50CDD" w14:textId="77777777" w:rsidR="00A36139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DHAMAYANTH T                                          </w:t>
            </w:r>
          </w:p>
          <w:p w14:paraId="788B523F" w14:textId="77777777" w:rsidR="00A36139" w:rsidRDefault="00A36139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F4488" w14:textId="77777777" w:rsidR="0011181F" w:rsidRPr="00201D88" w:rsidRDefault="00201D88" w:rsidP="0076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613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7754E2CE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E8DEB08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7E3E7C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301E2D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025307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0381399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254CF8A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AAABDBE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33E0F58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DF7D54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ED801F8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FD043B7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3C274EF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0CCA2C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B4A931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CB80E9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1D48C1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7CF359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907200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8724D95" w14:textId="77777777" w:rsidR="006D7BB0" w:rsidRDefault="006D7BB0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4170FF8" w14:textId="77777777" w:rsidR="0011181F" w:rsidRDefault="0011181F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CC5178" w14:textId="77777777" w:rsidR="0011181F" w:rsidRPr="0011181F" w:rsidRDefault="0011181F" w:rsidP="00F422E5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05E4128" w14:textId="77777777" w:rsidR="0011181F" w:rsidRDefault="0011181F" w:rsidP="00F422E5">
            <w:pPr>
              <w:pStyle w:val="Heading1"/>
              <w:outlineLvl w:val="0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 xml:space="preserve">          </w:t>
            </w:r>
          </w:p>
          <w:p w14:paraId="1AF69032" w14:textId="77777777" w:rsidR="007F1A28" w:rsidRDefault="007F1A28" w:rsidP="00F422E5">
            <w:pPr>
              <w:pStyle w:val="Heading1"/>
              <w:outlineLvl w:val="0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</w:p>
          <w:p w14:paraId="0006A0E4" w14:textId="77777777" w:rsidR="007F1A28" w:rsidRPr="007F1A28" w:rsidRDefault="007F1A28" w:rsidP="00F422E5">
            <w:pPr>
              <w:pStyle w:val="Heading1"/>
              <w:outlineLvl w:val="0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 xml:space="preserve">               </w:t>
            </w:r>
          </w:p>
          <w:p w14:paraId="1956EC53" w14:textId="77777777" w:rsidR="00F422E5" w:rsidRDefault="00F422E5" w:rsidP="00F422E5">
            <w:pPr>
              <w:pStyle w:val="Heading1"/>
              <w:outlineLvl w:val="0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</w:p>
          <w:p w14:paraId="36B4E70C" w14:textId="77777777" w:rsidR="00F422E5" w:rsidRDefault="00F422E5" w:rsidP="00F422E5">
            <w:pPr>
              <w:pStyle w:val="Heading1"/>
              <w:outlineLvl w:val="0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</w:p>
          <w:p w14:paraId="55109603" w14:textId="77777777" w:rsidR="00F422E5" w:rsidRDefault="00F422E5" w:rsidP="00F422E5">
            <w:pPr>
              <w:pStyle w:val="Heading1"/>
              <w:outlineLvl w:val="0"/>
              <w:rPr>
                <w:b w:val="0"/>
                <w:bCs/>
                <w:sz w:val="22"/>
                <w:szCs w:val="22"/>
              </w:rPr>
            </w:pPr>
          </w:p>
          <w:p w14:paraId="7857D2DE" w14:textId="77777777" w:rsidR="00F422E5" w:rsidRDefault="00F422E5" w:rsidP="00F422E5">
            <w:pPr>
              <w:pStyle w:val="Heading1"/>
              <w:outlineLvl w:val="0"/>
              <w:rPr>
                <w:b w:val="0"/>
                <w:bCs/>
                <w:sz w:val="22"/>
                <w:szCs w:val="22"/>
              </w:rPr>
            </w:pPr>
          </w:p>
          <w:p w14:paraId="5C41906C" w14:textId="77777777" w:rsidR="00F422E5" w:rsidRPr="00E86F66" w:rsidRDefault="00F422E5" w:rsidP="00F422E5">
            <w:pPr>
              <w:pStyle w:val="Heading1"/>
              <w:outlineLvl w:val="0"/>
              <w:rPr>
                <w:b w:val="0"/>
                <w:bCs/>
                <w:sz w:val="22"/>
                <w:szCs w:val="22"/>
              </w:rPr>
            </w:pPr>
          </w:p>
          <w:p w14:paraId="5A4E7026" w14:textId="77777777" w:rsidR="00F422E5" w:rsidRDefault="00F422E5" w:rsidP="00F422E5">
            <w:pPr>
              <w:contextualSpacing w:val="0"/>
              <w:rPr>
                <w:rFonts w:ascii="Times New Roman" w:hAnsi="Times New Roman" w:cs="Times New Roman"/>
              </w:rPr>
            </w:pPr>
          </w:p>
          <w:p w14:paraId="0E3157BF" w14:textId="77777777" w:rsidR="00F422E5" w:rsidRDefault="00F422E5" w:rsidP="00F422E5">
            <w:pPr>
              <w:pStyle w:val="Heading1"/>
              <w:outlineLvl w:val="0"/>
              <w:rPr>
                <w:sz w:val="22"/>
                <w:szCs w:val="22"/>
              </w:rPr>
            </w:pPr>
          </w:p>
          <w:p w14:paraId="15FFEA1E" w14:textId="77777777" w:rsidR="00F422E5" w:rsidRDefault="00F422E5" w:rsidP="00F422E5">
            <w:pPr>
              <w:pStyle w:val="Heading1"/>
              <w:outlineLvl w:val="0"/>
              <w:rPr>
                <w:sz w:val="22"/>
                <w:szCs w:val="22"/>
              </w:rPr>
            </w:pPr>
          </w:p>
          <w:p w14:paraId="15C54F6D" w14:textId="77777777" w:rsidR="00F422E5" w:rsidRDefault="00F422E5" w:rsidP="00F422E5">
            <w:pPr>
              <w:pStyle w:val="Heading1"/>
              <w:outlineLvl w:val="0"/>
              <w:rPr>
                <w:sz w:val="22"/>
                <w:szCs w:val="22"/>
              </w:rPr>
            </w:pPr>
          </w:p>
          <w:p w14:paraId="4D84C9DC" w14:textId="77777777" w:rsidR="00F422E5" w:rsidRDefault="00F422E5" w:rsidP="00F422E5">
            <w:pPr>
              <w:pStyle w:val="Heading1"/>
              <w:outlineLvl w:val="0"/>
              <w:rPr>
                <w:sz w:val="22"/>
                <w:szCs w:val="22"/>
              </w:rPr>
            </w:pPr>
          </w:p>
          <w:p w14:paraId="7A40DEC6" w14:textId="77777777" w:rsidR="00F422E5" w:rsidRDefault="00F422E5" w:rsidP="00F422E5">
            <w:pPr>
              <w:pStyle w:val="Heading1"/>
              <w:outlineLvl w:val="0"/>
              <w:rPr>
                <w:sz w:val="22"/>
                <w:szCs w:val="22"/>
              </w:rPr>
            </w:pPr>
          </w:p>
          <w:p w14:paraId="25AF5AAD" w14:textId="77777777" w:rsidR="00F422E5" w:rsidRDefault="00F422E5" w:rsidP="00F422E5">
            <w:pPr>
              <w:pStyle w:val="Heading1"/>
              <w:outlineLvl w:val="0"/>
              <w:rPr>
                <w:sz w:val="22"/>
                <w:szCs w:val="22"/>
              </w:rPr>
            </w:pPr>
          </w:p>
          <w:p w14:paraId="5336655B" w14:textId="77777777" w:rsidR="00F422E5" w:rsidRDefault="00F422E5" w:rsidP="00F422E5">
            <w:pPr>
              <w:pStyle w:val="Heading1"/>
              <w:outlineLvl w:val="0"/>
              <w:rPr>
                <w:sz w:val="22"/>
                <w:szCs w:val="22"/>
              </w:rPr>
            </w:pPr>
          </w:p>
          <w:p w14:paraId="68DB2AF9" w14:textId="77777777" w:rsidR="00F422E5" w:rsidRDefault="00F422E5" w:rsidP="00F422E5">
            <w:pPr>
              <w:pStyle w:val="Heading1"/>
              <w:outlineLvl w:val="0"/>
              <w:rPr>
                <w:sz w:val="22"/>
                <w:szCs w:val="22"/>
              </w:rPr>
            </w:pPr>
          </w:p>
          <w:p w14:paraId="3B0C8745" w14:textId="77777777" w:rsidR="00F422E5" w:rsidRDefault="00F422E5" w:rsidP="00F422E5">
            <w:pPr>
              <w:pStyle w:val="Heading1"/>
              <w:outlineLvl w:val="0"/>
              <w:rPr>
                <w:sz w:val="22"/>
                <w:szCs w:val="22"/>
              </w:rPr>
            </w:pPr>
          </w:p>
          <w:p w14:paraId="6AAE42B9" w14:textId="77777777" w:rsidR="00F422E5" w:rsidRPr="00E86F66" w:rsidRDefault="00F422E5" w:rsidP="00F422E5">
            <w:pPr>
              <w:contextualSpacing w:val="0"/>
              <w:rPr>
                <w:rFonts w:ascii="Times New Roman" w:hAnsi="Times New Roman" w:cs="Times New Roman"/>
              </w:rPr>
            </w:pPr>
          </w:p>
          <w:p w14:paraId="3A42992F" w14:textId="77777777" w:rsidR="00F422E5" w:rsidRPr="00A27120" w:rsidRDefault="00F422E5" w:rsidP="00F422E5">
            <w:pPr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76BA2995" w14:textId="77777777" w:rsidR="00DA59AA" w:rsidRPr="00CF1A49" w:rsidRDefault="00DA59AA" w:rsidP="0097790C">
      <w:pPr>
        <w:pStyle w:val="Heading1"/>
      </w:pPr>
    </w:p>
    <w:p w14:paraId="5EDA1DAE" w14:textId="77777777" w:rsidR="00486277" w:rsidRPr="00CF1A49" w:rsidRDefault="00486277" w:rsidP="00486277">
      <w:pPr>
        <w:pStyle w:val="Heading1"/>
      </w:pPr>
    </w:p>
    <w:p w14:paraId="70B1936B" w14:textId="77777777" w:rsidR="00AD782D" w:rsidRPr="00CF1A49" w:rsidRDefault="00AD782D" w:rsidP="0073078B">
      <w:pPr>
        <w:pStyle w:val="Heading1"/>
        <w:jc w:val="center"/>
      </w:pPr>
    </w:p>
    <w:p w14:paraId="67716FB2" w14:textId="77777777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60EF7" w14:textId="77777777" w:rsidR="003604E3" w:rsidRDefault="003604E3" w:rsidP="0068194B">
      <w:r>
        <w:separator/>
      </w:r>
    </w:p>
    <w:p w14:paraId="55F8FE5C" w14:textId="77777777" w:rsidR="003604E3" w:rsidRDefault="003604E3"/>
    <w:p w14:paraId="4C42E72A" w14:textId="77777777" w:rsidR="003604E3" w:rsidRDefault="003604E3"/>
  </w:endnote>
  <w:endnote w:type="continuationSeparator" w:id="0">
    <w:p w14:paraId="64DD948A" w14:textId="77777777" w:rsidR="003604E3" w:rsidRDefault="003604E3" w:rsidP="0068194B">
      <w:r>
        <w:continuationSeparator/>
      </w:r>
    </w:p>
    <w:p w14:paraId="23985C3C" w14:textId="77777777" w:rsidR="003604E3" w:rsidRDefault="003604E3"/>
    <w:p w14:paraId="27172511" w14:textId="77777777" w:rsidR="003604E3" w:rsidRDefault="003604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14DD5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3EFD9" w14:textId="77777777" w:rsidR="003604E3" w:rsidRDefault="003604E3" w:rsidP="0068194B">
      <w:r>
        <w:separator/>
      </w:r>
    </w:p>
    <w:p w14:paraId="5A651306" w14:textId="77777777" w:rsidR="003604E3" w:rsidRDefault="003604E3"/>
    <w:p w14:paraId="7297BA0C" w14:textId="77777777" w:rsidR="003604E3" w:rsidRDefault="003604E3"/>
  </w:footnote>
  <w:footnote w:type="continuationSeparator" w:id="0">
    <w:p w14:paraId="64CD7107" w14:textId="77777777" w:rsidR="003604E3" w:rsidRDefault="003604E3" w:rsidP="0068194B">
      <w:r>
        <w:continuationSeparator/>
      </w:r>
    </w:p>
    <w:p w14:paraId="3875FA34" w14:textId="77777777" w:rsidR="003604E3" w:rsidRDefault="003604E3"/>
    <w:p w14:paraId="210C5C82" w14:textId="77777777" w:rsidR="003604E3" w:rsidRDefault="003604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3D60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1973A1" wp14:editId="3175D0C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43865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7235DF9"/>
    <w:multiLevelType w:val="hybridMultilevel"/>
    <w:tmpl w:val="3726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102028"/>
    <w:multiLevelType w:val="hybridMultilevel"/>
    <w:tmpl w:val="1A54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E3C70"/>
    <w:multiLevelType w:val="hybridMultilevel"/>
    <w:tmpl w:val="44888B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D8F03AD"/>
    <w:multiLevelType w:val="hybridMultilevel"/>
    <w:tmpl w:val="36F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71A67"/>
    <w:multiLevelType w:val="hybridMultilevel"/>
    <w:tmpl w:val="1D40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5857D51"/>
    <w:multiLevelType w:val="hybridMultilevel"/>
    <w:tmpl w:val="BD42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D4A86"/>
    <w:multiLevelType w:val="hybridMultilevel"/>
    <w:tmpl w:val="5BFA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6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3"/>
  </w:num>
  <w:num w:numId="16">
    <w:abstractNumId w:val="10"/>
  </w:num>
  <w:num w:numId="17">
    <w:abstractNumId w:val="15"/>
  </w:num>
  <w:num w:numId="18">
    <w:abstractNumId w:val="12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6A"/>
    <w:rsid w:val="000001EF"/>
    <w:rsid w:val="00007322"/>
    <w:rsid w:val="00007728"/>
    <w:rsid w:val="00024584"/>
    <w:rsid w:val="00024730"/>
    <w:rsid w:val="00055E95"/>
    <w:rsid w:val="0007021F"/>
    <w:rsid w:val="000B2BA5"/>
    <w:rsid w:val="000E278A"/>
    <w:rsid w:val="000F2F8C"/>
    <w:rsid w:val="0010006E"/>
    <w:rsid w:val="001045A8"/>
    <w:rsid w:val="0011181F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1D88"/>
    <w:rsid w:val="00203573"/>
    <w:rsid w:val="0020597D"/>
    <w:rsid w:val="00213B4C"/>
    <w:rsid w:val="00222441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4EE"/>
    <w:rsid w:val="00294998"/>
    <w:rsid w:val="00297F18"/>
    <w:rsid w:val="002A0C99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04E3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04E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7BB0"/>
    <w:rsid w:val="006E1507"/>
    <w:rsid w:val="00712D8B"/>
    <w:rsid w:val="007273B7"/>
    <w:rsid w:val="0073078B"/>
    <w:rsid w:val="00733E0A"/>
    <w:rsid w:val="0074403D"/>
    <w:rsid w:val="00746D44"/>
    <w:rsid w:val="007538DC"/>
    <w:rsid w:val="00757803"/>
    <w:rsid w:val="00760E2B"/>
    <w:rsid w:val="0079206B"/>
    <w:rsid w:val="00796076"/>
    <w:rsid w:val="007C0566"/>
    <w:rsid w:val="007C606B"/>
    <w:rsid w:val="007E6A61"/>
    <w:rsid w:val="007F1A28"/>
    <w:rsid w:val="007F6841"/>
    <w:rsid w:val="00801140"/>
    <w:rsid w:val="00803404"/>
    <w:rsid w:val="00834955"/>
    <w:rsid w:val="00855B59"/>
    <w:rsid w:val="00860461"/>
    <w:rsid w:val="00863D6A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27120"/>
    <w:rsid w:val="00A34BA2"/>
    <w:rsid w:val="00A36139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5B10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6F66"/>
    <w:rsid w:val="00E9528E"/>
    <w:rsid w:val="00EA5099"/>
    <w:rsid w:val="00EC1351"/>
    <w:rsid w:val="00EC4CBF"/>
    <w:rsid w:val="00EE2CA8"/>
    <w:rsid w:val="00EF17E8"/>
    <w:rsid w:val="00EF51D9"/>
    <w:rsid w:val="00F04AA4"/>
    <w:rsid w:val="00F100CF"/>
    <w:rsid w:val="00F130DD"/>
    <w:rsid w:val="00F24884"/>
    <w:rsid w:val="00F422E5"/>
    <w:rsid w:val="00F476C4"/>
    <w:rsid w:val="00F61DF9"/>
    <w:rsid w:val="00F81960"/>
    <w:rsid w:val="00F8769D"/>
    <w:rsid w:val="00F9350C"/>
    <w:rsid w:val="00F94EB5"/>
    <w:rsid w:val="00F9624D"/>
    <w:rsid w:val="00FB31C1"/>
    <w:rsid w:val="00FB417F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C712D"/>
  <w15:chartTrackingRefBased/>
  <w15:docId w15:val="{671527B4-5C2C-4F16-8A7F-0C068E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63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hamayanthi080619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END%20USER%20G3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189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 USER G3</dc:creator>
  <cp:keywords/>
  <dc:description/>
  <cp:lastModifiedBy>LEGEND USER G3</cp:lastModifiedBy>
  <cp:revision>4</cp:revision>
  <dcterms:created xsi:type="dcterms:W3CDTF">2024-05-09T09:47:00Z</dcterms:created>
  <dcterms:modified xsi:type="dcterms:W3CDTF">2024-07-08T15:16:00Z</dcterms:modified>
  <cp:category/>
</cp:coreProperties>
</file>